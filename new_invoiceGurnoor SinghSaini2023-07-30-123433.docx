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r w:rsidR="005E4E1E">
        <w:rPr>
          <w:rFonts w:ascii="Adobe Gothic Std B" w:eastAsia="Adobe Gothic Std B" w:hAnsi="Adobe Gothic Std B"/>
        </w:rPr>
        <w:t>Gurnoor SinghSaini</w:t>
      </w:r>
    </w:p>
    <w:p w14:paraId="2A660C15" w14:textId="0EEC3BAE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r w:rsidR="00EF77ED">
        <w:rPr>
          <w:rFonts w:ascii="Adobe Gothic Std B" w:eastAsia="Adobe Gothic Std B" w:hAnsi="Adobe Gothic Std B"/>
        </w:rPr>
        <w:t>4545878744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FORD Mustang GT 1990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1100000000.0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1100000000.0</w:t>
            </w:r>
          </w:p>
        </w:tc>
      </w:tr>
      <w:tr w:rsidR="00697198" w:rsidRPr="001A4A7E" w14:paraId="414BDD6F" w14:textId="77777777" w:rsidTr="00DF32B2">
        <w:trPr>
          <w:trHeight w:val="288"/>
        </w:trPr>
        <w:tc>
          <w:tcPr>
            <w:tcW w:w="1265" w:type="dxa"/>
          </w:tcPr>
          <w:p w14:paraId="1FB34996" w14:textId="77777777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1</w:t>
            </w:r>
          </w:p>
        </w:tc>
        <w:tc>
          <w:tcPr>
            <w:tcW w:w="5556" w:type="dxa"/>
          </w:tcPr>
          <w:p w14:paraId="3C1ACBB2" w14:textId="77777777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Black Seat Covers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6B053B16" w14:textId="77777777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11000.0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42B8A983" w14:textId="77777777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11000.0</w:t>
            </w:r>
          </w:p>
        </w:tc>
      </w:tr>
      <w:tr w:rsidR="00697198" w:rsidRPr="001A4A7E" w14:paraId="32350E96" w14:textId="77777777" w:rsidTr="00DF32B2">
        <w:trPr>
          <w:trHeight w:val="288"/>
        </w:trPr>
        <w:tc>
          <w:tcPr>
            <w:tcW w:w="1265" w:type="dxa"/>
          </w:tcPr>
          <w:p w14:paraId="167AB2CF" w14:textId="77777777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4</w:t>
            </w:r>
          </w:p>
        </w:tc>
        <w:tc>
          <w:tcPr>
            <w:tcW w:w="5556" w:type="dxa"/>
          </w:tcPr>
          <w:p w14:paraId="7C2A6D9C" w14:textId="77777777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Chrome Rims (size 44)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02BC05A4" w14:textId="77777777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9000.0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23123BF" w14:textId="77777777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36000.0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1100047000.0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990042300.0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92057" w14:textId="77777777" w:rsidR="00080FAE" w:rsidRDefault="00080FAE" w:rsidP="00DA124E">
      <w:r>
        <w:separator/>
      </w:r>
    </w:p>
  </w:endnote>
  <w:endnote w:type="continuationSeparator" w:id="0">
    <w:p w14:paraId="13E52F89" w14:textId="77777777" w:rsidR="00080FAE" w:rsidRDefault="00080FAE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EA7A4" w14:textId="77777777" w:rsidR="00080FAE" w:rsidRDefault="00080FAE" w:rsidP="00DA124E">
      <w:r>
        <w:separator/>
      </w:r>
    </w:p>
  </w:footnote>
  <w:footnote w:type="continuationSeparator" w:id="0">
    <w:p w14:paraId="67A806A5" w14:textId="77777777" w:rsidR="00080FAE" w:rsidRDefault="00080FAE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savePreviewPicture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0FAE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EF77E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5C47BD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Saadeh</dc:creator>
  <cp:keywords/>
  <dc:description/>
  <cp:lastModifiedBy>Gurnoor Singh Saini</cp:lastModifiedBy>
  <cp:revision>11</cp:revision>
  <dcterms:created xsi:type="dcterms:W3CDTF">2022-10-08T09:21:00Z</dcterms:created>
  <dcterms:modified xsi:type="dcterms:W3CDTF">2023-09-24T12:52:00Z</dcterms:modified>
  <cp:category/>
  <dc:identifier/>
  <dc:language/>
  <cp:version/>
</cp:coreProperties>
</file>